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DD0B" w14:textId="77777777" w:rsidR="00C6554A" w:rsidRPr="00DA341C" w:rsidRDefault="002554CD" w:rsidP="00C6554A">
      <w:pPr>
        <w:pStyle w:val="aa"/>
      </w:pPr>
      <w:r w:rsidRPr="00DA341C">
        <w:rPr>
          <w:rFonts w:hint="eastAsia"/>
          <w:noProof/>
          <w:lang w:val="ko-KR" w:bidi="ko-KR"/>
        </w:rPr>
        <w:drawing>
          <wp:inline distT="0" distB="0" distL="0" distR="0" wp14:anchorId="64E4000E" wp14:editId="19E30656">
            <wp:extent cx="3657600" cy="5486400"/>
            <wp:effectExtent l="0" t="0" r="0" b="0"/>
            <wp:docPr id="22" name="그림 1" descr="어두운 산에서 흰 얼음으로 둘러싸인 밝은 파란색 빙하 호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937E683" w14:textId="630A942E" w:rsidR="00C6554A" w:rsidRPr="00DA341C" w:rsidRDefault="00AD1923" w:rsidP="00AD1923">
      <w:pPr>
        <w:pStyle w:val="a7"/>
        <w:rPr>
          <w:rFonts w:hint="eastAsia"/>
        </w:rPr>
      </w:pPr>
      <w:r>
        <w:rPr>
          <w:rFonts w:hint="eastAsia"/>
        </w:rPr>
        <w:t>입원일 수 예측 모델</w:t>
      </w:r>
    </w:p>
    <w:p w14:paraId="709332DD" w14:textId="56333884" w:rsidR="00C6554A" w:rsidRPr="00DA341C" w:rsidRDefault="00884EA8" w:rsidP="00C6554A">
      <w:pPr>
        <w:pStyle w:val="a6"/>
      </w:pPr>
      <w:r>
        <w:rPr>
          <w:rFonts w:hint="eastAsia"/>
        </w:rPr>
        <w:t>이준석</w:t>
      </w:r>
      <w:r w:rsidR="00C6554A" w:rsidRPr="00DA341C">
        <w:rPr>
          <w:rFonts w:hint="eastAsia"/>
          <w:lang w:val="ko-KR" w:bidi="ko-KR"/>
        </w:rPr>
        <w:t xml:space="preserve"> |</w:t>
      </w:r>
      <w:r>
        <w:rPr>
          <w:lang w:val="ko-KR" w:bidi="ko-KR"/>
        </w:rPr>
        <w:t xml:space="preserve"> 2022.01.11</w:t>
      </w:r>
      <w:r w:rsidR="00C6554A" w:rsidRPr="00DA341C">
        <w:rPr>
          <w:rFonts w:hint="eastAsia"/>
          <w:lang w:val="ko-KR" w:bidi="ko-KR"/>
        </w:rPr>
        <w:br w:type="page"/>
      </w:r>
    </w:p>
    <w:p w14:paraId="333A7695" w14:textId="7C013897" w:rsidR="002C74C0" w:rsidRDefault="00884EA8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 xml:space="preserve">데이터 합병 및 </w:t>
      </w:r>
      <w:proofErr w:type="spellStart"/>
      <w:r>
        <w:rPr>
          <w:rFonts w:hint="eastAsia"/>
        </w:rPr>
        <w:t>전처리</w:t>
      </w:r>
      <w:proofErr w:type="spellEnd"/>
    </w:p>
    <w:p w14:paraId="1F77AD51" w14:textId="7AA891B1" w:rsidR="00884EA8" w:rsidRDefault="00884EA8">
      <w:r>
        <w:rPr>
          <w:rFonts w:hint="eastAsia"/>
        </w:rPr>
        <w:t>저는c</w:t>
      </w:r>
      <w:r>
        <w:t>oncept.csv</w:t>
      </w:r>
      <w:r>
        <w:rPr>
          <w:rFonts w:hint="eastAsia"/>
        </w:rPr>
        <w:t>파일을 제외한 모든 데이터 테이블 합병하여서 사용하였습니다.</w:t>
      </w:r>
    </w:p>
    <w:p w14:paraId="2FEA1C80" w14:textId="07722312" w:rsidR="001A07C3" w:rsidRDefault="001A07C3">
      <w:pPr>
        <w:rPr>
          <w:rFonts w:hint="eastAsia"/>
        </w:rPr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합병할시에</w:t>
      </w:r>
      <w:proofErr w:type="spellEnd"/>
      <w:r>
        <w:rPr>
          <w:rFonts w:hint="eastAsia"/>
        </w:rPr>
        <w:t xml:space="preserve"> </w:t>
      </w:r>
      <w:proofErr w:type="spellStart"/>
      <w:r>
        <w:t>visit_occurrence</w:t>
      </w:r>
      <w:proofErr w:type="spellEnd"/>
      <w:r>
        <w:rPr>
          <w:rFonts w:hint="eastAsia"/>
        </w:rPr>
        <w:t xml:space="preserve">을 </w:t>
      </w:r>
      <w:r>
        <w:t>index</w:t>
      </w:r>
      <w:r>
        <w:rPr>
          <w:rFonts w:hint="eastAsia"/>
        </w:rPr>
        <w:t>로 합병하였습니다.</w:t>
      </w:r>
      <w:r>
        <w:t xml:space="preserve"> </w:t>
      </w:r>
      <w:r>
        <w:rPr>
          <w:rFonts w:hint="eastAsia"/>
        </w:rPr>
        <w:t xml:space="preserve">그리고 </w:t>
      </w:r>
      <w:r>
        <w:t>duplicates</w:t>
      </w:r>
      <w:r>
        <w:rPr>
          <w:rFonts w:hint="eastAsia"/>
        </w:rPr>
        <w:t>를 사용하여서 중복되는 부분을 d</w:t>
      </w:r>
      <w:r>
        <w:t>rop</w:t>
      </w:r>
      <w:r>
        <w:rPr>
          <w:rFonts w:hint="eastAsia"/>
        </w:rPr>
        <w:t>했습니다.</w:t>
      </w:r>
    </w:p>
    <w:p w14:paraId="0293F378" w14:textId="355E8C19" w:rsidR="0019051D" w:rsidRDefault="00884EA8">
      <w:r>
        <w:rPr>
          <w:noProof/>
        </w:rPr>
        <w:drawing>
          <wp:inline distT="0" distB="0" distL="0" distR="0" wp14:anchorId="023E9E54" wp14:editId="080A0D33">
            <wp:extent cx="5274310" cy="119443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51D">
        <w:t xml:space="preserve"> </w:t>
      </w:r>
    </w:p>
    <w:p w14:paraId="073178F9" w14:textId="58E3076B" w:rsidR="00C84D99" w:rsidRDefault="001A07C3">
      <w:r>
        <w:rPr>
          <w:noProof/>
        </w:rPr>
        <w:drawing>
          <wp:inline distT="0" distB="0" distL="0" distR="0" wp14:anchorId="18A081CB" wp14:editId="60A00E21">
            <wp:extent cx="5114925" cy="3067050"/>
            <wp:effectExtent l="0" t="0" r="9525" b="0"/>
            <wp:docPr id="24" name="그림 24" descr="텍스트, 모니터, 화면, 플랫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모니터, 화면, 플랫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F27A" w14:textId="7EC425C4" w:rsidR="00C84D99" w:rsidRDefault="001A07C3">
      <w:proofErr w:type="spellStart"/>
      <w:r>
        <w:t>Visit_</w:t>
      </w:r>
      <w:proofErr w:type="gramStart"/>
      <w:r>
        <w:t>occurrence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입원</w:t>
      </w:r>
      <w:r>
        <w:t>(9201)</w:t>
      </w:r>
      <w:r>
        <w:rPr>
          <w:rFonts w:hint="eastAsia"/>
        </w:rPr>
        <w:t>환자만 추출</w:t>
      </w:r>
    </w:p>
    <w:p w14:paraId="45E9C564" w14:textId="0F2FEE13" w:rsidR="001A07C3" w:rsidRDefault="001A07C3">
      <w:r>
        <w:rPr>
          <w:noProof/>
        </w:rPr>
        <w:lastRenderedPageBreak/>
        <w:drawing>
          <wp:inline distT="0" distB="0" distL="0" distR="0" wp14:anchorId="70D0EC9C" wp14:editId="5AC69430">
            <wp:extent cx="5274310" cy="2318385"/>
            <wp:effectExtent l="0" t="0" r="2540" b="5715"/>
            <wp:docPr id="25" name="그림 25" descr="텍스트, 모니터, 텔레비전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모니터, 텔레비전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1350" w14:textId="53C9AAC1" w:rsidR="001A07C3" w:rsidRDefault="001A07C3">
      <w:proofErr w:type="spellStart"/>
      <w:r>
        <w:t>Condition_occurrence</w:t>
      </w:r>
      <w:proofErr w:type="spellEnd"/>
      <w:r>
        <w:rPr>
          <w:rFonts w:hint="eastAsia"/>
        </w:rPr>
        <w:t>와 합병 결과</w:t>
      </w:r>
    </w:p>
    <w:p w14:paraId="54C26427" w14:textId="68285BB1" w:rsidR="001A07C3" w:rsidRDefault="001A07C3">
      <w:pPr>
        <w:rPr>
          <w:rFonts w:hint="eastAsia"/>
        </w:rPr>
      </w:pPr>
      <w:r>
        <w:rPr>
          <w:noProof/>
        </w:rPr>
        <w:drawing>
          <wp:inline distT="0" distB="0" distL="0" distR="0" wp14:anchorId="244EFD40" wp14:editId="05563813">
            <wp:extent cx="4410075" cy="1695450"/>
            <wp:effectExtent l="0" t="0" r="9525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입원일수계산</w:t>
      </w:r>
    </w:p>
    <w:p w14:paraId="553D66B0" w14:textId="0E31FDD2" w:rsidR="00681D14" w:rsidRDefault="00681D14">
      <w:r>
        <w:rPr>
          <w:noProof/>
        </w:rPr>
        <w:drawing>
          <wp:inline distT="0" distB="0" distL="0" distR="0" wp14:anchorId="2EE322DA" wp14:editId="1DF06C94">
            <wp:extent cx="5274310" cy="2196465"/>
            <wp:effectExtent l="0" t="0" r="2540" b="0"/>
            <wp:docPr id="27" name="그림 27" descr="텍스트, 모니터, 실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모니터, 실내, 검은색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4B7B" w14:textId="4BFA1D28" w:rsidR="001A07C3" w:rsidRDefault="00681D14">
      <w:pPr>
        <w:rPr>
          <w:rFonts w:hint="eastAsia"/>
        </w:rPr>
      </w:pPr>
      <w:r>
        <w:rPr>
          <w:rFonts w:hint="eastAsia"/>
        </w:rPr>
        <w:t xml:space="preserve">나머지 </w:t>
      </w:r>
      <w:r>
        <w:t>table</w:t>
      </w:r>
      <w:r>
        <w:rPr>
          <w:rFonts w:hint="eastAsia"/>
        </w:rPr>
        <w:t>들을 합병한후의 최종 데이터셋</w:t>
      </w:r>
    </w:p>
    <w:p w14:paraId="5E630E69" w14:textId="4B459D57" w:rsidR="00A0417B" w:rsidRDefault="0019051D">
      <w:pPr>
        <w:rPr>
          <w:rFonts w:hint="eastAsia"/>
        </w:rPr>
      </w:pPr>
      <w:r>
        <w:rPr>
          <w:rFonts w:hint="eastAsia"/>
        </w:rPr>
        <w:t xml:space="preserve">테이블 합병 후 총 데이터 개수는 </w:t>
      </w:r>
      <w:r>
        <w:t>199</w:t>
      </w:r>
      <w:r>
        <w:rPr>
          <w:rFonts w:hint="eastAsia"/>
        </w:rPr>
        <w:t>개로 작은 데이터셋으로 구성했습니다.</w:t>
      </w:r>
      <w:r>
        <w:t xml:space="preserve"> </w:t>
      </w:r>
      <w:r>
        <w:rPr>
          <w:rFonts w:hint="eastAsia"/>
        </w:rPr>
        <w:t xml:space="preserve">데이터셋이 작은 이유는 유의미한 결과를 얻기 위해서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데이터들을 최대한 배제했기 때문입니다.</w:t>
      </w:r>
      <w:r w:rsidR="00A0417B">
        <w:t xml:space="preserve"> </w:t>
      </w:r>
      <w:r w:rsidR="00A0417B">
        <w:rPr>
          <w:rFonts w:hint="eastAsia"/>
        </w:rPr>
        <w:t xml:space="preserve">그래서 합병시에 최대한 </w:t>
      </w:r>
      <w:r w:rsidR="00A0417B">
        <w:t>inner join</w:t>
      </w:r>
      <w:r w:rsidR="00A0417B">
        <w:rPr>
          <w:rFonts w:hint="eastAsia"/>
        </w:rPr>
        <w:t>을 사용하였습니다.</w:t>
      </w:r>
      <w:r>
        <w:t xml:space="preserve"> </w:t>
      </w:r>
      <w:r>
        <w:rPr>
          <w:rFonts w:hint="eastAsia"/>
        </w:rPr>
        <w:lastRenderedPageBreak/>
        <w:t>아무리 많은 데이터가 있어도 d</w:t>
      </w:r>
      <w:r>
        <w:t xml:space="preserve">ummy </w:t>
      </w:r>
      <w:r>
        <w:rPr>
          <w:rFonts w:hint="eastAsia"/>
        </w:rPr>
        <w:t>데이터가 많으면 오히려 m</w:t>
      </w:r>
      <w:r>
        <w:t xml:space="preserve">odel </w:t>
      </w:r>
      <w:r>
        <w:rPr>
          <w:rFonts w:hint="eastAsia"/>
        </w:rPr>
        <w:t xml:space="preserve">훈련에 방해가 </w:t>
      </w:r>
      <w:proofErr w:type="spellStart"/>
      <w:r>
        <w:rPr>
          <w:rFonts w:hint="eastAsia"/>
        </w:rPr>
        <w:t>될것이라고</w:t>
      </w:r>
      <w:proofErr w:type="spellEnd"/>
      <w:r>
        <w:rPr>
          <w:rFonts w:hint="eastAsia"/>
        </w:rPr>
        <w:t xml:space="preserve"> 생각했기 때문입니다.</w:t>
      </w:r>
    </w:p>
    <w:p w14:paraId="0502E62C" w14:textId="1C5EF5FE" w:rsidR="0019051D" w:rsidRDefault="0019051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분석</w:t>
      </w:r>
    </w:p>
    <w:p w14:paraId="45D6627E" w14:textId="020FC37B" w:rsidR="0019051D" w:rsidRDefault="0019051D">
      <w:r>
        <w:rPr>
          <w:noProof/>
        </w:rPr>
        <w:drawing>
          <wp:inline distT="0" distB="0" distL="0" distR="0" wp14:anchorId="17170872" wp14:editId="4B83FFD6">
            <wp:extent cx="5274310" cy="35579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ED9F" w14:textId="2142C1C9" w:rsidR="0019051D" w:rsidRDefault="0019051D">
      <w:r>
        <w:t xml:space="preserve">Hist </w:t>
      </w:r>
      <w:r>
        <w:rPr>
          <w:rFonts w:hint="eastAsia"/>
        </w:rPr>
        <w:t>로 데이터의 분포를 확인해 보았습니다.</w:t>
      </w:r>
    </w:p>
    <w:p w14:paraId="1910F50B" w14:textId="58EBD27F" w:rsidR="00791B9E" w:rsidRDefault="00791B9E">
      <w:r>
        <w:rPr>
          <w:noProof/>
        </w:rPr>
        <w:drawing>
          <wp:inline distT="0" distB="0" distL="0" distR="0" wp14:anchorId="0C7CDD54" wp14:editId="1373B4CD">
            <wp:extent cx="5274310" cy="1826260"/>
            <wp:effectExtent l="0" t="0" r="2540" b="2540"/>
            <wp:docPr id="4" name="그림 4" descr="텍스트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화면, 검은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A2FC" w14:textId="19A96D57" w:rsidR="00791B9E" w:rsidRDefault="00791B9E">
      <w:pPr>
        <w:rPr>
          <w:rFonts w:hint="eastAsia"/>
        </w:rPr>
      </w:pPr>
      <w:r>
        <w:t>Outlier</w:t>
      </w:r>
      <w:r>
        <w:rPr>
          <w:rFonts w:hint="eastAsia"/>
        </w:rPr>
        <w:t xml:space="preserve">확인을 위해 </w:t>
      </w:r>
      <w:r>
        <w:t>describe</w:t>
      </w:r>
      <w:r>
        <w:rPr>
          <w:rFonts w:hint="eastAsia"/>
        </w:rPr>
        <w:t>를 이용했습니다.</w:t>
      </w:r>
    </w:p>
    <w:p w14:paraId="6176399A" w14:textId="455D1225" w:rsidR="00791B9E" w:rsidRDefault="00791B9E">
      <w:r>
        <w:rPr>
          <w:noProof/>
        </w:rPr>
        <w:lastRenderedPageBreak/>
        <w:drawing>
          <wp:inline distT="0" distB="0" distL="0" distR="0" wp14:anchorId="356A4661" wp14:editId="66D6468A">
            <wp:extent cx="5274310" cy="460502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F281" w14:textId="43CD6A3C" w:rsidR="00791B9E" w:rsidRDefault="00791B9E">
      <w:r>
        <w:rPr>
          <w:rFonts w:hint="eastAsia"/>
        </w:rPr>
        <w:t>H</w:t>
      </w:r>
      <w:r>
        <w:t>eatmap</w:t>
      </w:r>
      <w:r>
        <w:rPr>
          <w:rFonts w:hint="eastAsia"/>
        </w:rPr>
        <w:t>을 이용하여서 입원일 수와의 상관관계를 확인해본 결과 처방의약품(</w:t>
      </w:r>
      <w:proofErr w:type="spellStart"/>
      <w:r>
        <w:t>drug_concept_id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진단명(</w:t>
      </w:r>
      <w:proofErr w:type="spellStart"/>
      <w:r>
        <w:t>condition_concept_id</w:t>
      </w:r>
      <w:proofErr w:type="spellEnd"/>
      <w:r>
        <w:t xml:space="preserve">), </w:t>
      </w:r>
      <w:r>
        <w:rPr>
          <w:rFonts w:hint="eastAsia"/>
        </w:rPr>
        <w:t xml:space="preserve">출생년도 순으로 중요한 </w:t>
      </w:r>
      <w:r>
        <w:t>Column</w:t>
      </w:r>
      <w:r>
        <w:rPr>
          <w:rFonts w:hint="eastAsia"/>
        </w:rPr>
        <w:t xml:space="preserve">인 것을 확인할 수 있었습니다. </w:t>
      </w:r>
      <w:r w:rsidR="009D74AD">
        <w:rPr>
          <w:rFonts w:hint="eastAsia"/>
        </w:rPr>
        <w:t xml:space="preserve">그리고 오히려 훈련에 방해가 </w:t>
      </w:r>
      <w:proofErr w:type="spellStart"/>
      <w:r w:rsidR="009D74AD">
        <w:rPr>
          <w:rFonts w:hint="eastAsia"/>
        </w:rPr>
        <w:t>될것</w:t>
      </w:r>
      <w:proofErr w:type="spellEnd"/>
      <w:r w:rsidR="009D74AD">
        <w:rPr>
          <w:rFonts w:hint="eastAsia"/>
        </w:rPr>
        <w:t xml:space="preserve"> 같은 </w:t>
      </w:r>
      <w:r w:rsidR="009D74AD" w:rsidRPr="009D74AD">
        <w:t>'</w:t>
      </w:r>
      <w:proofErr w:type="spellStart"/>
      <w:r w:rsidR="009D74AD" w:rsidRPr="009D74AD">
        <w:t>ethnicity_source_value</w:t>
      </w:r>
      <w:proofErr w:type="spellEnd"/>
      <w:r w:rsidR="009D74AD" w:rsidRPr="009D74AD">
        <w:t>'</w:t>
      </w:r>
      <w:r w:rsidR="009D74AD">
        <w:t>,</w:t>
      </w:r>
      <w:r w:rsidR="009D74AD" w:rsidRPr="009D74AD">
        <w:t xml:space="preserve"> </w:t>
      </w:r>
      <w:r w:rsidR="009D74AD" w:rsidRPr="009D74AD">
        <w:t>'</w:t>
      </w:r>
      <w:proofErr w:type="spellStart"/>
      <w:r w:rsidR="009D74AD" w:rsidRPr="009D74AD">
        <w:t>condition_occurrence_id</w:t>
      </w:r>
      <w:proofErr w:type="spellEnd"/>
      <w:r w:rsidR="009D74AD" w:rsidRPr="009D74AD">
        <w:t>'</w:t>
      </w:r>
      <w:r w:rsidR="009D74AD">
        <w:t xml:space="preserve">는 </w:t>
      </w:r>
      <w:r w:rsidR="009D74AD">
        <w:rPr>
          <w:rFonts w:hint="eastAsia"/>
        </w:rPr>
        <w:t>d</w:t>
      </w:r>
      <w:r w:rsidR="009D74AD">
        <w:t>rop</w:t>
      </w:r>
      <w:r w:rsidR="009D74AD">
        <w:rPr>
          <w:rFonts w:hint="eastAsia"/>
        </w:rPr>
        <w:t>했습니다.</w:t>
      </w:r>
    </w:p>
    <w:p w14:paraId="61D753D4" w14:textId="77777777" w:rsidR="00A0417B" w:rsidRDefault="00A0417B"/>
    <w:p w14:paraId="55026821" w14:textId="77777777" w:rsidR="00A0417B" w:rsidRDefault="00A0417B"/>
    <w:p w14:paraId="347F0606" w14:textId="77777777" w:rsidR="00A0417B" w:rsidRDefault="00A0417B"/>
    <w:p w14:paraId="6EDC13D8" w14:textId="77777777" w:rsidR="00A0417B" w:rsidRDefault="00A0417B"/>
    <w:p w14:paraId="6773544C" w14:textId="77777777" w:rsidR="00A0417B" w:rsidRDefault="00A0417B"/>
    <w:p w14:paraId="19512A82" w14:textId="77777777" w:rsidR="00A0417B" w:rsidRDefault="00A0417B"/>
    <w:p w14:paraId="62063CEE" w14:textId="77777777" w:rsidR="00A0417B" w:rsidRDefault="00A0417B"/>
    <w:p w14:paraId="3A715C09" w14:textId="59D88229" w:rsidR="00356BDC" w:rsidRDefault="00356BDC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14:paraId="2D9867F9" w14:textId="546A095E" w:rsidR="00356BDC" w:rsidRDefault="00356BDC">
      <w:r>
        <w:rPr>
          <w:rFonts w:hint="eastAsia"/>
        </w:rPr>
        <w:t xml:space="preserve">데이터 전처리는 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 xml:space="preserve">의 </w:t>
      </w:r>
      <w:proofErr w:type="spellStart"/>
      <w:r>
        <w:t>LabelEncoder</w:t>
      </w:r>
      <w:proofErr w:type="spellEnd"/>
      <w:r>
        <w:rPr>
          <w:rFonts w:hint="eastAsia"/>
        </w:rPr>
        <w:t>와 d</w:t>
      </w:r>
      <w:r>
        <w:t>eath</w:t>
      </w:r>
      <w:r>
        <w:rPr>
          <w:rFonts w:hint="eastAsia"/>
        </w:rPr>
        <w:t>를 확인하기 위해서 B</w:t>
      </w:r>
      <w:r>
        <w:t>inary</w:t>
      </w:r>
      <w:r>
        <w:rPr>
          <w:rFonts w:hint="eastAsia"/>
        </w:rPr>
        <w:t xml:space="preserve">로 만들어주는 </w:t>
      </w:r>
      <w:proofErr w:type="gramStart"/>
      <w:r>
        <w:rPr>
          <w:rFonts w:hint="eastAsia"/>
        </w:rPr>
        <w:t>개인적인  함수를</w:t>
      </w:r>
      <w:proofErr w:type="gramEnd"/>
      <w:r>
        <w:rPr>
          <w:rFonts w:hint="eastAsia"/>
        </w:rPr>
        <w:t xml:space="preserve"> 사용하였습니다. </w:t>
      </w:r>
    </w:p>
    <w:p w14:paraId="02F64421" w14:textId="65BABFB4" w:rsidR="00356BDC" w:rsidRDefault="00356BDC">
      <w:r>
        <w:rPr>
          <w:noProof/>
        </w:rPr>
        <w:drawing>
          <wp:inline distT="0" distB="0" distL="0" distR="0" wp14:anchorId="57237691" wp14:editId="06888866">
            <wp:extent cx="2781300" cy="204787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17B">
        <w:rPr>
          <w:rFonts w:hint="eastAsia"/>
        </w:rPr>
        <w:t xml:space="preserve"> b</w:t>
      </w:r>
      <w:r w:rsidR="00A0417B">
        <w:t>inary</w:t>
      </w:r>
    </w:p>
    <w:p w14:paraId="4859460A" w14:textId="24AA6E87" w:rsidR="00A0417B" w:rsidRDefault="00A0417B">
      <w:r>
        <w:rPr>
          <w:noProof/>
        </w:rPr>
        <w:drawing>
          <wp:inline distT="0" distB="0" distL="0" distR="0" wp14:anchorId="39B4027B" wp14:editId="17026803">
            <wp:extent cx="4160520" cy="83947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LabelEncoder</w:t>
      </w:r>
      <w:proofErr w:type="spellEnd"/>
    </w:p>
    <w:p w14:paraId="395F08C9" w14:textId="4817B424" w:rsidR="00A0417B" w:rsidRDefault="00A0417B">
      <w:r>
        <w:rPr>
          <w:noProof/>
        </w:rPr>
        <w:drawing>
          <wp:inline distT="0" distB="0" distL="0" distR="0" wp14:anchorId="05675D62" wp14:editId="69763C56">
            <wp:extent cx="4724400" cy="2816812"/>
            <wp:effectExtent l="0" t="0" r="0" b="3175"/>
            <wp:docPr id="9" name="그림 9" descr="텍스트, 모니터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검은색, 화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764" cy="28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A5D7" w14:textId="402B7C2C" w:rsidR="00A0417B" w:rsidRDefault="00A0417B">
      <w:r>
        <w:rPr>
          <w:rFonts w:hint="eastAsia"/>
        </w:rPr>
        <w:t>최종 데이터셋</w:t>
      </w:r>
    </w:p>
    <w:p w14:paraId="5F478504" w14:textId="77777777" w:rsidR="00071D5C" w:rsidRDefault="00071D5C">
      <w:pPr>
        <w:rPr>
          <w:rFonts w:hint="eastAsia"/>
        </w:rPr>
      </w:pPr>
    </w:p>
    <w:p w14:paraId="43C27623" w14:textId="55C6CCE8" w:rsidR="00071D5C" w:rsidRDefault="00071D5C">
      <w:r>
        <w:rPr>
          <w:noProof/>
        </w:rPr>
        <w:lastRenderedPageBreak/>
        <w:drawing>
          <wp:inline distT="0" distB="0" distL="0" distR="0" wp14:anchorId="61AF7AA5" wp14:editId="5CBFABB7">
            <wp:extent cx="5274310" cy="668655"/>
            <wp:effectExtent l="0" t="0" r="254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D40C" w14:textId="48EB3866" w:rsidR="00071D5C" w:rsidRDefault="00071D5C">
      <w:proofErr w:type="spellStart"/>
      <w:proofErr w:type="gramStart"/>
      <w:r>
        <w:t>Train,Test</w:t>
      </w:r>
      <w:proofErr w:type="spellEnd"/>
      <w:proofErr w:type="gramEnd"/>
      <w:r>
        <w:t xml:space="preserve"> split</w:t>
      </w:r>
    </w:p>
    <w:p w14:paraId="02DF8E87" w14:textId="1422CF17" w:rsidR="00071D5C" w:rsidRDefault="00071D5C">
      <w:r>
        <w:rPr>
          <w:noProof/>
        </w:rPr>
        <w:drawing>
          <wp:inline distT="0" distB="0" distL="0" distR="0" wp14:anchorId="7B0780B4" wp14:editId="69E17E63">
            <wp:extent cx="2476500" cy="952500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t</w:t>
      </w:r>
      <w:r>
        <w:t>rain_dataset</w:t>
      </w:r>
      <w:proofErr w:type="spellEnd"/>
    </w:p>
    <w:p w14:paraId="166F5876" w14:textId="033903F3" w:rsidR="00AD1923" w:rsidRDefault="00AD1923">
      <w:r>
        <w:rPr>
          <w:noProof/>
        </w:rPr>
        <w:drawing>
          <wp:inline distT="0" distB="0" distL="0" distR="0" wp14:anchorId="2083DB1A" wp14:editId="7D793C86">
            <wp:extent cx="2333625" cy="1028700"/>
            <wp:effectExtent l="0" t="0" r="9525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test_dataset</w:t>
      </w:r>
      <w:proofErr w:type="spellEnd"/>
    </w:p>
    <w:p w14:paraId="3385899C" w14:textId="7C7C336A" w:rsidR="009D74AD" w:rsidRDefault="00356BDC">
      <w:r>
        <w:t>4</w:t>
      </w:r>
      <w:r w:rsidR="009D74AD">
        <w:t>.</w:t>
      </w:r>
      <w:r w:rsidR="009D74AD">
        <w:rPr>
          <w:rFonts w:hint="eastAsia"/>
        </w:rPr>
        <w:t>검증 방법(</w:t>
      </w:r>
      <w:r w:rsidR="009D74AD">
        <w:t>Loss function)</w:t>
      </w:r>
    </w:p>
    <w:p w14:paraId="244347A9" w14:textId="29721A21" w:rsidR="00356BDC" w:rsidRDefault="00356BDC"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는 </w:t>
      </w:r>
      <w:r>
        <w:t>MAPE(</w:t>
      </w:r>
      <w:proofErr w:type="spellStart"/>
      <w:r>
        <w:t>Mean_abolsute_percentage_error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사용하였습니다.</w:t>
      </w:r>
      <w:r>
        <w:t xml:space="preserve"> </w:t>
      </w:r>
    </w:p>
    <w:p w14:paraId="196132BE" w14:textId="728F7EA6" w:rsidR="00356BDC" w:rsidRDefault="00356BDC">
      <w:pPr>
        <w:rPr>
          <w:rFonts w:hint="eastAsia"/>
        </w:rPr>
      </w:pPr>
      <w:r>
        <w:rPr>
          <w:rFonts w:hint="eastAsia"/>
        </w:rPr>
        <w:t>M</w:t>
      </w:r>
      <w:r>
        <w:t>AE</w:t>
      </w:r>
      <w:r>
        <w:rPr>
          <w:rFonts w:hint="eastAsia"/>
        </w:rPr>
        <w:t xml:space="preserve">나 </w:t>
      </w:r>
      <w:proofErr w:type="gramStart"/>
      <w:r>
        <w:rPr>
          <w:rFonts w:hint="eastAsia"/>
        </w:rPr>
        <w:t>M</w:t>
      </w:r>
      <w:r>
        <w:t>SE,RMSE</w:t>
      </w:r>
      <w:proofErr w:type="gramEnd"/>
      <w:r>
        <w:rPr>
          <w:rFonts w:hint="eastAsia"/>
        </w:rPr>
        <w:t xml:space="preserve">등은 어느정도 성능인지 가시적으로 확인이 안되어서 </w:t>
      </w:r>
      <w:r>
        <w:t xml:space="preserve">MAPE Loss </w:t>
      </w:r>
      <w:proofErr w:type="spellStart"/>
      <w:r>
        <w:t>fuction</w:t>
      </w:r>
      <w:proofErr w:type="spellEnd"/>
      <w:r>
        <w:rPr>
          <w:rFonts w:hint="eastAsia"/>
        </w:rPr>
        <w:t>을 사용하였습니다.</w:t>
      </w:r>
    </w:p>
    <w:p w14:paraId="34BB9F3B" w14:textId="7BEB6EE0" w:rsidR="009D74AD" w:rsidRDefault="00A0417B">
      <w:r>
        <w:rPr>
          <w:noProof/>
        </w:rPr>
        <w:drawing>
          <wp:inline distT="0" distB="0" distL="0" distR="0" wp14:anchorId="6E007A19" wp14:editId="2358F497">
            <wp:extent cx="3762375" cy="60007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M</w:t>
      </w:r>
      <w:r>
        <w:t>APE Loss function</w:t>
      </w:r>
    </w:p>
    <w:p w14:paraId="12097EF7" w14:textId="5AEAE199" w:rsidR="00A0417B" w:rsidRDefault="00A0417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모델 선택</w:t>
      </w:r>
    </w:p>
    <w:p w14:paraId="7FDD9234" w14:textId="77FD4CC5" w:rsidR="00A0417B" w:rsidRDefault="00A0417B">
      <w:r>
        <w:rPr>
          <w:noProof/>
        </w:rPr>
        <w:drawing>
          <wp:inline distT="0" distB="0" distL="0" distR="0" wp14:anchorId="57C52908" wp14:editId="41C3FDBC">
            <wp:extent cx="4029075" cy="236220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FAC" w14:textId="57F81B66" w:rsidR="00A0417B" w:rsidRDefault="00A0417B">
      <w:r>
        <w:rPr>
          <w:rFonts w:hint="eastAsia"/>
        </w:rPr>
        <w:lastRenderedPageBreak/>
        <w:t xml:space="preserve">처음엔 </w:t>
      </w:r>
      <w:proofErr w:type="spellStart"/>
      <w:r>
        <w:t>VotingRegressor</w:t>
      </w:r>
      <w:proofErr w:type="spellEnd"/>
      <w:r>
        <w:rPr>
          <w:rFonts w:hint="eastAsia"/>
        </w:rPr>
        <w:t>를 사용하여서 결과를 내보았습니다.</w:t>
      </w:r>
    </w:p>
    <w:p w14:paraId="644001B4" w14:textId="4540D4B2" w:rsidR="00A0417B" w:rsidRDefault="00A0417B">
      <w:r>
        <w:rPr>
          <w:rFonts w:hint="eastAsia"/>
        </w:rPr>
        <w:t xml:space="preserve">모델은 </w:t>
      </w:r>
      <w:proofErr w:type="spellStart"/>
      <w:proofErr w:type="gramStart"/>
      <w:r>
        <w:t>Catboost,XGB</w:t>
      </w:r>
      <w:proofErr w:type="gramEnd"/>
      <w:r>
        <w:t>,LGB,RandomForest</w:t>
      </w:r>
      <w:proofErr w:type="spellEnd"/>
      <w:r>
        <w:rPr>
          <w:rFonts w:hint="eastAsia"/>
        </w:rPr>
        <w:t>를 사용해보았습니다.</w:t>
      </w:r>
    </w:p>
    <w:p w14:paraId="632C7E37" w14:textId="469D06F6" w:rsidR="00616772" w:rsidRDefault="00616772">
      <w:r>
        <w:rPr>
          <w:noProof/>
        </w:rPr>
        <w:drawing>
          <wp:inline distT="0" distB="0" distL="0" distR="0" wp14:anchorId="11E20A43" wp14:editId="2CFED0CD">
            <wp:extent cx="5274310" cy="271081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F7F1" w14:textId="247A7F8E" w:rsidR="00616772" w:rsidRDefault="00EA7A86">
      <w:pPr>
        <w:rPr>
          <w:rFonts w:hint="eastAsia"/>
        </w:rPr>
      </w:pPr>
      <w:r>
        <w:t xml:space="preserve">Voting Regressor </w:t>
      </w:r>
      <w:r w:rsidR="00616772">
        <w:rPr>
          <w:rFonts w:hint="eastAsia"/>
        </w:rPr>
        <w:t>R</w:t>
      </w:r>
      <w:r w:rsidR="00616772">
        <w:t>esult plotting</w:t>
      </w:r>
    </w:p>
    <w:p w14:paraId="5E2E1666" w14:textId="7A57B27D" w:rsidR="00A0417B" w:rsidRDefault="00034372">
      <w:r>
        <w:rPr>
          <w:noProof/>
        </w:rPr>
        <w:drawing>
          <wp:inline distT="0" distB="0" distL="0" distR="0" wp14:anchorId="7292D4B4" wp14:editId="05F6E35F">
            <wp:extent cx="3619500" cy="1076325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Result</w:t>
      </w:r>
    </w:p>
    <w:p w14:paraId="0C2AB5FB" w14:textId="30C65F40" w:rsidR="00616772" w:rsidRDefault="00034372">
      <w:pPr>
        <w:rPr>
          <w:rFonts w:hint="eastAsia"/>
        </w:rPr>
      </w:pPr>
      <w:proofErr w:type="gramStart"/>
      <w:r>
        <w:rPr>
          <w:rFonts w:hint="eastAsia"/>
        </w:rPr>
        <w:t>M</w:t>
      </w:r>
      <w:r>
        <w:t xml:space="preserve">APE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오차가 </w:t>
      </w:r>
      <w:r>
        <w:t xml:space="preserve">12.5% </w:t>
      </w:r>
      <w:r>
        <w:rPr>
          <w:rFonts w:hint="eastAsia"/>
        </w:rPr>
        <w:t>정도의 나쁘지 않은 성능을 냈습니다.</w:t>
      </w:r>
    </w:p>
    <w:p w14:paraId="1DDB5B08" w14:textId="68B9D44E" w:rsidR="00034372" w:rsidRDefault="00034372">
      <w:r>
        <w:rPr>
          <w:rFonts w:hint="eastAsia"/>
        </w:rPr>
        <w:t xml:space="preserve">하지만 성능을 좀더 끌어 올리기 위해서 개별의 모델들을 사용해본 결과 </w:t>
      </w:r>
      <w:proofErr w:type="spellStart"/>
      <w:r>
        <w:t>RandomForestRegressor</w:t>
      </w:r>
      <w:proofErr w:type="spellEnd"/>
      <w:r>
        <w:rPr>
          <w:rFonts w:hint="eastAsia"/>
        </w:rPr>
        <w:t>가 가장 성능이 좋았습니다.</w:t>
      </w:r>
    </w:p>
    <w:p w14:paraId="3C12A720" w14:textId="2CA4742E" w:rsidR="00034372" w:rsidRDefault="00034372">
      <w:r>
        <w:rPr>
          <w:noProof/>
        </w:rPr>
        <w:drawing>
          <wp:inline distT="0" distB="0" distL="0" distR="0" wp14:anchorId="1F00632D" wp14:editId="609E1BFC">
            <wp:extent cx="5274310" cy="1877695"/>
            <wp:effectExtent l="0" t="0" r="2540" b="8255"/>
            <wp:docPr id="14" name="그림 14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모니터, 화면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D630" w14:textId="1F6BFFC4" w:rsidR="00034372" w:rsidRDefault="00034372">
      <w:r>
        <w:rPr>
          <w:noProof/>
        </w:rPr>
        <w:lastRenderedPageBreak/>
        <w:drawing>
          <wp:inline distT="0" distB="0" distL="0" distR="0" wp14:anchorId="36B4F683" wp14:editId="5761C98B">
            <wp:extent cx="2486025" cy="600075"/>
            <wp:effectExtent l="0" t="0" r="9525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B947" w14:textId="0DDFBCA0" w:rsidR="00034372" w:rsidRDefault="00034372">
      <w:proofErr w:type="spellStart"/>
      <w:r>
        <w:t>n_estimator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n_jobs</w:t>
      </w:r>
      <w:proofErr w:type="spellEnd"/>
      <w:r>
        <w:rPr>
          <w:rFonts w:hint="eastAsia"/>
        </w:rPr>
        <w:t>를 파라미터로 적용하였으며,</w:t>
      </w:r>
      <w:r>
        <w:t xml:space="preserve"> </w:t>
      </w:r>
      <w:proofErr w:type="spellStart"/>
      <w:r>
        <w:t>n_estimator</w:t>
      </w:r>
      <w:proofErr w:type="spellEnd"/>
      <w:r>
        <w:rPr>
          <w:rFonts w:hint="eastAsia"/>
        </w:rPr>
        <w:t xml:space="preserve">에 차이를 </w:t>
      </w:r>
      <w:proofErr w:type="spellStart"/>
      <w:r>
        <w:rPr>
          <w:rFonts w:hint="eastAsia"/>
        </w:rPr>
        <w:t>주어보았습니다</w:t>
      </w:r>
      <w:proofErr w:type="spellEnd"/>
      <w:r>
        <w:rPr>
          <w:rFonts w:hint="eastAsia"/>
        </w:rPr>
        <w:t>.</w:t>
      </w:r>
    </w:p>
    <w:p w14:paraId="5B540DC1" w14:textId="3565CDCF" w:rsidR="00034372" w:rsidRDefault="00034372">
      <w:r>
        <w:rPr>
          <w:noProof/>
        </w:rPr>
        <w:drawing>
          <wp:inline distT="0" distB="0" distL="0" distR="0" wp14:anchorId="02665FA8" wp14:editId="02489416">
            <wp:extent cx="5274310" cy="2736850"/>
            <wp:effectExtent l="0" t="0" r="254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526C" w14:textId="0BAF5230" w:rsidR="00034372" w:rsidRDefault="00034372">
      <w:r>
        <w:t>n_estimator:300 result</w:t>
      </w:r>
    </w:p>
    <w:p w14:paraId="5FF0A732" w14:textId="5F40C742" w:rsidR="00034372" w:rsidRDefault="00034372">
      <w:r>
        <w:rPr>
          <w:noProof/>
        </w:rPr>
        <w:drawing>
          <wp:inline distT="0" distB="0" distL="0" distR="0" wp14:anchorId="07AA572F" wp14:editId="13131CB3">
            <wp:extent cx="5274310" cy="2704465"/>
            <wp:effectExtent l="0" t="0" r="254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0CB6" w14:textId="7C3779AF" w:rsidR="00034372" w:rsidRDefault="00034372">
      <w:proofErr w:type="spellStart"/>
      <w:r>
        <w:t>n_estimator</w:t>
      </w:r>
      <w:proofErr w:type="spellEnd"/>
      <w:r>
        <w:t>: 1000 result</w:t>
      </w:r>
    </w:p>
    <w:p w14:paraId="77442C73" w14:textId="11EB8053" w:rsidR="00034372" w:rsidRDefault="00616772">
      <w:r>
        <w:rPr>
          <w:noProof/>
        </w:rPr>
        <w:drawing>
          <wp:inline distT="0" distB="0" distL="0" distR="0" wp14:anchorId="570DBF23" wp14:editId="456A7F9A">
            <wp:extent cx="1609725" cy="638175"/>
            <wp:effectExtent l="0" t="0" r="9525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BD8E" w14:textId="1D7DD8E0" w:rsidR="00616772" w:rsidRDefault="00616772">
      <w:proofErr w:type="spellStart"/>
      <w:r>
        <w:rPr>
          <w:rFonts w:hint="eastAsia"/>
        </w:rPr>
        <w:lastRenderedPageBreak/>
        <w:t>K</w:t>
      </w:r>
      <w:r>
        <w:t>Fold</w:t>
      </w:r>
      <w:proofErr w:type="spellEnd"/>
      <w:r>
        <w:t xml:space="preserve"> validation </w:t>
      </w:r>
      <w:proofErr w:type="spellStart"/>
      <w:r>
        <w:t>n_split</w:t>
      </w:r>
      <w:proofErr w:type="spellEnd"/>
      <w:r>
        <w:t>=10</w:t>
      </w:r>
      <w:r>
        <w:rPr>
          <w:rFonts w:hint="eastAsia"/>
        </w:rPr>
        <w:t xml:space="preserve">으로 결과를 내본 결과 </w:t>
      </w:r>
    </w:p>
    <w:p w14:paraId="7FF5DC3E" w14:textId="2173D4D8" w:rsidR="00616772" w:rsidRDefault="00616772">
      <w:r>
        <w:t>n_estimator:300 -&gt; 11.9%</w:t>
      </w:r>
    </w:p>
    <w:p w14:paraId="0CECAB24" w14:textId="7728A853" w:rsidR="00616772" w:rsidRDefault="00616772">
      <w:r>
        <w:t>n_estimator:100 -&gt; 11.3%</w:t>
      </w:r>
    </w:p>
    <w:p w14:paraId="70CADFC4" w14:textId="519C775C" w:rsidR="00616772" w:rsidRDefault="00616772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_estimator</w:t>
      </w:r>
      <w:proofErr w:type="spellEnd"/>
      <w:r>
        <w:rPr>
          <w:rFonts w:hint="eastAsia"/>
        </w:rPr>
        <w:t xml:space="preserve">가 </w:t>
      </w:r>
      <w:r>
        <w:t>100</w:t>
      </w:r>
      <w:r>
        <w:rPr>
          <w:rFonts w:hint="eastAsia"/>
        </w:rPr>
        <w:t xml:space="preserve">0일 때 </w:t>
      </w:r>
      <w:r>
        <w:t>Voting Regressor</w:t>
      </w:r>
      <w:r>
        <w:rPr>
          <w:rFonts w:hint="eastAsia"/>
        </w:rPr>
        <w:t xml:space="preserve">보다 </w:t>
      </w:r>
      <w:r>
        <w:t>1.2%</w:t>
      </w:r>
      <w:r>
        <w:rPr>
          <w:rFonts w:hint="eastAsia"/>
        </w:rPr>
        <w:t>정도 성능이 향상되었으며,</w:t>
      </w:r>
      <w:r>
        <w:t xml:space="preserve"> </w:t>
      </w:r>
    </w:p>
    <w:p w14:paraId="24F7E430" w14:textId="62A440D3" w:rsidR="00034372" w:rsidRDefault="00616772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_estimator</w:t>
      </w:r>
      <w:proofErr w:type="spellEnd"/>
      <w:r>
        <w:rPr>
          <w:rFonts w:hint="eastAsia"/>
        </w:rPr>
        <w:t xml:space="preserve">가 </w:t>
      </w:r>
      <w:r>
        <w:t>300</w:t>
      </w:r>
      <w:r>
        <w:rPr>
          <w:rFonts w:hint="eastAsia"/>
        </w:rPr>
        <w:t xml:space="preserve">일 때보다 </w:t>
      </w:r>
      <w:r>
        <w:t>0.6%</w:t>
      </w:r>
      <w:r>
        <w:rPr>
          <w:rFonts w:hint="eastAsia"/>
        </w:rPr>
        <w:t>정도의 성능이 향상되었습니다.</w:t>
      </w:r>
      <w:r>
        <w:t xml:space="preserve"> </w:t>
      </w:r>
    </w:p>
    <w:p w14:paraId="7349785A" w14:textId="25636BA1" w:rsidR="009D74AD" w:rsidRDefault="00EA7A86">
      <w:r>
        <w:rPr>
          <w:rFonts w:hint="eastAsia"/>
        </w:rPr>
        <w:t xml:space="preserve">또한 개별로 </w:t>
      </w:r>
      <w:proofErr w:type="spellStart"/>
      <w:proofErr w:type="gramStart"/>
      <w:r>
        <w:t>LGBRegressor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적용해보았습니다.</w:t>
      </w:r>
    </w:p>
    <w:p w14:paraId="7224BD74" w14:textId="3E1AE202" w:rsidR="00EA7A86" w:rsidRDefault="00EA7A86">
      <w:proofErr w:type="spellStart"/>
      <w:r>
        <w:rPr>
          <w:rFonts w:hint="eastAsia"/>
        </w:rPr>
        <w:t>L</w:t>
      </w:r>
      <w:r>
        <w:t>GBRegressor</w:t>
      </w:r>
      <w:proofErr w:type="spellEnd"/>
      <w:r>
        <w:rPr>
          <w:rFonts w:hint="eastAsia"/>
        </w:rPr>
        <w:t xml:space="preserve">에서는 </w:t>
      </w:r>
      <w:proofErr w:type="spellStart"/>
      <w:r>
        <w:t>RandomizedSearchCV</w:t>
      </w:r>
      <w:proofErr w:type="spellEnd"/>
      <w:r>
        <w:rPr>
          <w:rFonts w:hint="eastAsia"/>
        </w:rPr>
        <w:t xml:space="preserve">를 사용하여서 </w:t>
      </w:r>
      <w:r>
        <w:t>best parameter</w:t>
      </w:r>
      <w:r>
        <w:rPr>
          <w:rFonts w:hint="eastAsia"/>
        </w:rPr>
        <w:t>를 찾으려 했습니다.</w:t>
      </w:r>
    </w:p>
    <w:p w14:paraId="285D4E81" w14:textId="5960D60D" w:rsidR="00C84D99" w:rsidRDefault="00C84D99">
      <w:r>
        <w:rPr>
          <w:noProof/>
        </w:rPr>
        <w:drawing>
          <wp:inline distT="0" distB="0" distL="0" distR="0" wp14:anchorId="0203A110" wp14:editId="1236BF98">
            <wp:extent cx="2887980" cy="1112535"/>
            <wp:effectExtent l="0" t="0" r="7620" b="0"/>
            <wp:docPr id="21" name="그림 21" descr="텍스트, 화면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화면, 실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4137" cy="11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9486" w14:textId="40626F2E" w:rsidR="00C84D99" w:rsidRDefault="00FB7925">
      <w:r>
        <w:rPr>
          <w:noProof/>
        </w:rPr>
        <w:drawing>
          <wp:inline distT="0" distB="0" distL="0" distR="0" wp14:anchorId="267AE82B" wp14:editId="06748D6E">
            <wp:extent cx="5274310" cy="706120"/>
            <wp:effectExtent l="0" t="0" r="254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16B9" w14:textId="50BF13FF" w:rsidR="00FB7925" w:rsidRDefault="00FB7925"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번의 검증을 거쳐서 </w:t>
      </w:r>
      <w:proofErr w:type="spellStart"/>
      <w:r>
        <w:t>best_param</w:t>
      </w:r>
      <w:proofErr w:type="spellEnd"/>
      <w:r>
        <w:rPr>
          <w:rFonts w:hint="eastAsia"/>
        </w:rPr>
        <w:t>을 얻으려 했습니다.</w:t>
      </w:r>
    </w:p>
    <w:p w14:paraId="4D6EFBAC" w14:textId="05A4FFD9" w:rsidR="00FB7925" w:rsidRDefault="00FB7925">
      <w:r>
        <w:rPr>
          <w:noProof/>
        </w:rPr>
        <w:drawing>
          <wp:inline distT="0" distB="0" distL="0" distR="0" wp14:anchorId="26B12D3D" wp14:editId="7621551F">
            <wp:extent cx="1819275" cy="1095375"/>
            <wp:effectExtent l="0" t="0" r="9525" b="952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b</w:t>
      </w:r>
      <w:r>
        <w:t>est params</w:t>
      </w:r>
    </w:p>
    <w:p w14:paraId="25F7D47E" w14:textId="4106FF37" w:rsidR="00FB7925" w:rsidRDefault="00FB7925">
      <w:r>
        <w:rPr>
          <w:noProof/>
        </w:rPr>
        <w:lastRenderedPageBreak/>
        <w:drawing>
          <wp:inline distT="0" distB="0" distL="0" distR="0" wp14:anchorId="7BCE4E13" wp14:editId="35D82B6F">
            <wp:extent cx="5274310" cy="272478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BC2B" w14:textId="16DBA8B7" w:rsidR="00FB7925" w:rsidRDefault="00FB7925" w:rsidP="00FB7925">
      <w:r>
        <w:t xml:space="preserve">Result </w:t>
      </w:r>
      <w:r>
        <w:rPr>
          <w:rFonts w:hint="eastAsia"/>
        </w:rPr>
        <w:t>p</w:t>
      </w:r>
      <w:r>
        <w:t>lotting</w:t>
      </w:r>
    </w:p>
    <w:p w14:paraId="03E427F6" w14:textId="612075C4" w:rsidR="00071D5C" w:rsidRDefault="00071D5C" w:rsidP="00FB7925">
      <w:r>
        <w:rPr>
          <w:noProof/>
        </w:rPr>
        <w:drawing>
          <wp:inline distT="0" distB="0" distL="0" distR="0" wp14:anchorId="716B9D81" wp14:editId="48864F4E">
            <wp:extent cx="1771650" cy="3429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D64B" w14:textId="5AC91CB2" w:rsidR="00071D5C" w:rsidRDefault="00071D5C" w:rsidP="00FB7925">
      <w:r>
        <w:rPr>
          <w:rFonts w:hint="eastAsia"/>
        </w:rPr>
        <w:t>결과가 그다지 좋지는 않았습니다.</w:t>
      </w:r>
    </w:p>
    <w:p w14:paraId="705ECE4A" w14:textId="10902937" w:rsidR="00071D5C" w:rsidRPr="00071D5C" w:rsidRDefault="00071D5C" w:rsidP="00FB7925">
      <w:pPr>
        <w:rPr>
          <w:rFonts w:hint="eastAsia"/>
          <w:color w:val="FF0000"/>
          <w:sz w:val="24"/>
          <w:szCs w:val="24"/>
        </w:rPr>
      </w:pPr>
      <w:r w:rsidRPr="00071D5C">
        <w:rPr>
          <w:rFonts w:hint="eastAsia"/>
          <w:color w:val="FF0000"/>
          <w:sz w:val="24"/>
          <w:szCs w:val="24"/>
        </w:rPr>
        <w:t>B</w:t>
      </w:r>
      <w:r w:rsidRPr="00071D5C">
        <w:rPr>
          <w:color w:val="FF0000"/>
          <w:sz w:val="24"/>
          <w:szCs w:val="24"/>
        </w:rPr>
        <w:t xml:space="preserve">est </w:t>
      </w:r>
      <w:proofErr w:type="gramStart"/>
      <w:r w:rsidRPr="00071D5C">
        <w:rPr>
          <w:color w:val="FF0000"/>
          <w:sz w:val="24"/>
          <w:szCs w:val="24"/>
        </w:rPr>
        <w:t>Model :</w:t>
      </w:r>
      <w:proofErr w:type="gramEnd"/>
      <w:r w:rsidRPr="00071D5C">
        <w:rPr>
          <w:color w:val="FF0000"/>
          <w:sz w:val="24"/>
          <w:szCs w:val="24"/>
        </w:rPr>
        <w:t xml:space="preserve"> </w:t>
      </w:r>
      <w:proofErr w:type="spellStart"/>
      <w:r w:rsidRPr="00071D5C">
        <w:rPr>
          <w:color w:val="FF0000"/>
          <w:sz w:val="24"/>
          <w:szCs w:val="24"/>
        </w:rPr>
        <w:t>RandomForestRegressor</w:t>
      </w:r>
      <w:proofErr w:type="spellEnd"/>
      <w:r w:rsidRPr="00071D5C">
        <w:rPr>
          <w:color w:val="FF0000"/>
          <w:sz w:val="24"/>
          <w:szCs w:val="24"/>
        </w:rPr>
        <w:t>(n_estimator:1000,n_jobs=8)</w:t>
      </w:r>
    </w:p>
    <w:sectPr w:rsidR="00071D5C" w:rsidRPr="00071D5C" w:rsidSect="0089714F">
      <w:footerReference w:type="default" r:id="rId3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E4D6" w14:textId="77777777" w:rsidR="00961C02" w:rsidRDefault="00961C02" w:rsidP="00C6554A">
      <w:pPr>
        <w:spacing w:before="0" w:after="0" w:line="240" w:lineRule="auto"/>
      </w:pPr>
      <w:r>
        <w:separator/>
      </w:r>
    </w:p>
  </w:endnote>
  <w:endnote w:type="continuationSeparator" w:id="0">
    <w:p w14:paraId="7788CE3B" w14:textId="77777777" w:rsidR="00961C02" w:rsidRDefault="00961C0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A8988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AF6A" w14:textId="77777777" w:rsidR="00961C02" w:rsidRDefault="00961C0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D5DCC77" w14:textId="77777777" w:rsidR="00961C02" w:rsidRDefault="00961C0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A8"/>
    <w:rsid w:val="00034372"/>
    <w:rsid w:val="00071D5C"/>
    <w:rsid w:val="00105658"/>
    <w:rsid w:val="0019051D"/>
    <w:rsid w:val="001A07C3"/>
    <w:rsid w:val="002554CD"/>
    <w:rsid w:val="00293B83"/>
    <w:rsid w:val="002B4294"/>
    <w:rsid w:val="00333D0D"/>
    <w:rsid w:val="00356BDC"/>
    <w:rsid w:val="004C049F"/>
    <w:rsid w:val="005000E2"/>
    <w:rsid w:val="00616772"/>
    <w:rsid w:val="00681D14"/>
    <w:rsid w:val="006A3CE7"/>
    <w:rsid w:val="00791B9E"/>
    <w:rsid w:val="00884EA8"/>
    <w:rsid w:val="0089714F"/>
    <w:rsid w:val="00961C02"/>
    <w:rsid w:val="009D74AD"/>
    <w:rsid w:val="00A0417B"/>
    <w:rsid w:val="00AD1923"/>
    <w:rsid w:val="00C6554A"/>
    <w:rsid w:val="00C84D99"/>
    <w:rsid w:val="00C93126"/>
    <w:rsid w:val="00DA341C"/>
    <w:rsid w:val="00EA7A86"/>
    <w:rsid w:val="00ED7C44"/>
    <w:rsid w:val="00FA7E0C"/>
    <w:rsid w:val="00FB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0C84C"/>
  <w15:chartTrackingRefBased/>
  <w15:docId w15:val="{4E6F51C4-32AA-4694-AA23-43A83D74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\AppData\Local\Microsoft\Office\16.0\DTS\ko-KR%7b1F592156-CF60-46F9-AD8C-48CAFA233FC0%7d\%7bDE0A9B1D-0791-4787-8370-16019E62F058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{DE0A9B1D-0791-4787-8370-16019E62F058}tf02835058_win32</Template>
  <TotalTime>73</TotalTime>
  <Pages>11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wnstjr1193@naver.com</cp:lastModifiedBy>
  <cp:revision>2</cp:revision>
  <dcterms:created xsi:type="dcterms:W3CDTF">2022-01-11T10:21:00Z</dcterms:created>
  <dcterms:modified xsi:type="dcterms:W3CDTF">2022-01-11T11:34:00Z</dcterms:modified>
</cp:coreProperties>
</file>